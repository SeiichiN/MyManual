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例外処理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フォームを作る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まず、以下のフォームを作って、エラーの起こる様子を見ます。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&lt;article&gt;</w:t>
      </w:r>
      <w:r>
        <w:rPr>
          <w:rFonts w:hint="default" w:ascii="Takaoゴシック" w:hAnsi="Takaoゴシック" w:eastAsia="Takaoゴシック" w:cs="Takaoゴシック"/>
        </w:rPr>
        <w:t xml:space="preserve">                                                 </w:t>
      </w:r>
      <w:r>
        <w:rPr>
          <w:rFonts w:hint="default" w:ascii="Takaoゴシック" w:hAnsi="Takaoゴシック" w:eastAsia="Takaoゴシック" w:cs="Takaoゴシック"/>
          <w:shd w:val="clear" w:color="FFFFFF" w:fill="D9D9D9"/>
        </w:rPr>
        <w:t xml:space="preserve"> reigai1.html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&lt;form action="reigai2.php"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&lt;p&gt;数字を入力してください&lt;/p&gt;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type="text" name="left"&gt; 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type="text" name="right"&gt; ＝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    &lt;input type="submit" value="答え"&gt;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   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&lt;/article&gt;</w:t>
      </w:r>
    </w:p>
    <w:p>
      <w:pPr>
        <w:spacing w:before="156" w:beforeLines="50" w:after="156" w:afterLines="50"/>
      </w:pPr>
      <w:r>
        <w:t>これを受け取るのは、以下のphpスクリプトです。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&lt;article&gt;</w:t>
      </w:r>
      <w:r>
        <w:rPr>
          <w:rFonts w:hint="default" w:ascii="Takaoゴシック" w:hAnsi="Takaoゴシック" w:eastAsia="Takaoゴシック" w:cs="Takaoゴシック"/>
        </w:rPr>
        <w:t xml:space="preserve">                                                 </w:t>
      </w:r>
      <w:r>
        <w:rPr>
          <w:rFonts w:hint="default" w:ascii="Takaoゴシック" w:hAnsi="Takaoゴシック" w:eastAsia="Takaoゴシック" w:cs="Takaoゴシック"/>
          <w:shd w:val="clear" w:color="FFFFFF" w:fill="D9D9D9"/>
        </w:rPr>
        <w:t xml:space="preserve"> reigai2.php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   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   $c = $a / $b;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 xml:space="preserve">           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$x = $_POST['left'];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$y = $_POST['right'];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$z = divnum($x, $y);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</w:t>
      </w:r>
      <w:r>
        <w:rPr>
          <w:rFonts w:hint="default" w:ascii="Takaoゴシック" w:hAnsi="Takaoゴシック" w:eastAsia="Takaoゴシック" w:cs="Takaoゴシック"/>
        </w:rPr>
        <w:t xml:space="preserve">    </w:t>
      </w:r>
      <w:r>
        <w:rPr>
          <w:rFonts w:hint="eastAsia" w:ascii="Takaoゴシック" w:hAnsi="Takaoゴシック" w:eastAsia="Takaoゴシック" w:cs="Takaoゴシック"/>
        </w:rPr>
        <w:t>print "$x ÷ $y =</w:t>
      </w:r>
      <w:r>
        <w:rPr>
          <w:rFonts w:ascii="Takaoゴシック" w:hAnsi="Takaoゴシック" w:eastAsia="Takaoゴシック" w:cs="Takaoゴシック"/>
        </w:rPr>
        <w:t xml:space="preserve"> </w:t>
      </w:r>
      <w:r>
        <w:rPr>
          <w:rFonts w:hint="eastAsia" w:ascii="Takaoゴシック" w:hAnsi="Takaoゴシック" w:eastAsia="Takaoゴシック" w:cs="Takaoゴシック"/>
        </w:rPr>
        <w:t>$z 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 xml:space="preserve">    &lt;p&gt;&lt;a href="reigai1.html"&gt;もどる&lt;/a&gt;&lt;/p&gt;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hint="eastAsia" w:ascii="Takaoゴシック" w:hAnsi="Takaoゴシック" w:eastAsia="Takaoゴシック" w:cs="Takaoゴシック"/>
        </w:rPr>
        <w:t>&lt;/article&gt;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</w:pPr>
      <w:r>
        <w:t>4 ÷ 2 なら 2 と表示されますが、4 ÷ 0 なら、INF（無限大） と表示されます。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XAMPPコントロールパネルのapacheの行のlog項目をクリックし、apache2のエラーログ(error.log)を見ると以下のような内容になっています。</w:t>
      </w:r>
    </w:p>
    <w:p>
      <w:pPr>
        <w:pStyle w:val="9"/>
        <w:jc w:val="left"/>
      </w:pPr>
      <w:r>
        <w:t>PHP Warning:  Division by zero in /home/se-ichi/public_html/phpbook/newdoc/reigai2.php on line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</w:pPr>
      <w:r>
        <w:t>ゼロで割っているという警告がでていることがわかります。</w:t>
      </w:r>
    </w:p>
    <w:p>
      <w:pPr>
        <w:pStyle w:val="3"/>
        <w:keepNext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exact"/>
        <w:ind w:left="0" w:leftChars="0" w:right="0" w:rightChars="0" w:firstLine="0" w:firstLineChars="0"/>
        <w:jc w:val="both"/>
        <w:textAlignment w:val="auto"/>
        <w:outlineLvl w:val="1"/>
      </w:pPr>
      <w:r>
        <w:t>エラーを例外に変える</w:t>
      </w:r>
    </w:p>
    <w:p>
      <w:r>
        <w:t>phpスクリプト内で起こったエラーに応じた処理を作るには、まず、エラーを例外としてスクリプト自身に通知します。</w:t>
      </w:r>
    </w:p>
    <w:p>
      <w:pPr>
        <w:spacing w:after="156" w:afterLines="50"/>
      </w:pPr>
      <w:r>
        <w:t>処理の最初に以下のように記述します。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ascii="Takaoゴシック" w:hAnsi="Takaoゴシック" w:eastAsia="Takaoゴシック" w:cs="Takaoゴシック"/>
          <w:b/>
          <w:bCs/>
          <w:shd w:val="clear" w:color="auto" w:fill="auto"/>
        </w:rPr>
      </w:pP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set</w:t>
      </w:r>
      <w:r>
        <w:rPr>
          <w:rFonts w:hint="eastAsia" w:ascii="Noto Sans CJK JP" w:hAnsi="Noto Sans CJK JP" w:eastAsia="Noto Sans CJK JP" w:cs="Noto Sans CJK JP"/>
          <w:b/>
          <w:bCs/>
          <w:shd w:val="clear" w:color="auto" w:fill="auto"/>
        </w:rPr>
        <w:t>_</w:t>
      </w: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error</w:t>
      </w:r>
      <w:r>
        <w:rPr>
          <w:rFonts w:hint="eastAsia" w:ascii="Noto Sans CJK JP" w:hAnsi="Noto Sans CJK JP" w:eastAsia="Noto Sans CJK JP" w:cs="Noto Sans CJK JP"/>
          <w:b/>
          <w:bCs/>
          <w:shd w:val="clear" w:color="auto" w:fill="auto"/>
        </w:rPr>
        <w:t>_</w:t>
      </w:r>
      <w:r>
        <w:rPr>
          <w:rFonts w:hint="eastAsia" w:hAnsi="Takaoゴシック" w:eastAsia="Takaoゴシック" w:cs="Takaoゴシック" w:asciiTheme="minorAscii"/>
          <w:b/>
          <w:bCs/>
          <w:shd w:val="clear" w:color="auto" w:fill="auto"/>
        </w:rPr>
        <w:t>handler("myErrorSyori");</w:t>
      </w:r>
      <w:r>
        <w:rPr>
          <w:rFonts w:hint="default" w:hAnsi="Takaoゴシック" w:eastAsia="Takaoゴシック" w:cs="Takaoゴシック" w:asciiTheme="minorAscii"/>
          <w:b/>
          <w:bCs/>
          <w:shd w:val="clear" w:color="auto" w:fill="auto"/>
        </w:rPr>
        <w:t xml:space="preserve"> </w:t>
      </w:r>
      <w:r>
        <w:rPr>
          <w:rFonts w:hint="default" w:ascii="Takaoゴシック" w:hAnsi="Takaoゴシック" w:eastAsia="Takaoゴシック" w:cs="Takaoゴシック"/>
          <w:b/>
          <w:bCs/>
          <w:shd w:val="clear" w:color="auto" w:fill="auto"/>
        </w:rPr>
        <w:t xml:space="preserve">      &lt;== これを付け加える。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$x = $_POST['left']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$y = $_POST['right']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rPr>
          <w:rFonts w:ascii="Takaoゴシック" w:hAnsi="Takaoゴシック" w:eastAsia="Takaoゴシック" w:cs="Takaoゴシック"/>
        </w:rPr>
      </w:pPr>
      <w:r>
        <w:rPr>
          <w:rFonts w:ascii="Takaoゴシック" w:hAnsi="Takaoゴシック" w:eastAsia="Takaoゴシック" w:cs="Takaoゴシック"/>
        </w:rPr>
        <w:t>（以下、略）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default" w:eastAsia="ＭＳ 明朝"/>
          <w:lang w:eastAsia="ja-JP"/>
        </w:rPr>
        <w:t>s</w:t>
      </w:r>
      <w:r>
        <w:rPr>
          <w:rFonts w:hint="eastAsia" w:eastAsia="ＭＳ 明朝"/>
          <w:lang w:eastAsia="ja-JP"/>
        </w:rPr>
        <w:t>et_</w:t>
      </w:r>
      <w:r>
        <w:rPr>
          <w:rFonts w:eastAsia="ＭＳ 明朝"/>
          <w:lang w:eastAsia="ja-JP"/>
        </w:rPr>
        <w:t>error_handler関数は、エラーが起こったときに引数に指定した関数に処理を渡します。</w:t>
      </w:r>
    </w:p>
    <w:p>
      <w:pPr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つまり自分の好きなように関数をつくって、エラーが起こったときの処理を記述できるわけです。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eastAsia="ＭＳ 明朝"/>
          <w:lang w:eastAsia="ja-JP"/>
        </w:rPr>
      </w:pPr>
      <w:r>
        <w:t>次に、エラーのときの処理を</w:t>
      </w:r>
      <w:r>
        <w:rPr>
          <w:rFonts w:hint="eastAsia" w:eastAsia="ＭＳ 明朝"/>
          <w:lang w:eastAsia="ja-JP"/>
        </w:rPr>
        <w:t xml:space="preserve"> myErrorSyori 関数に記述します。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function myErrorSyori ()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throw new ErrorException(</w:t>
      </w:r>
      <w:r>
        <w:rPr>
          <w:rFonts w:hint="default" w:eastAsia="ＭＳ 明朝"/>
          <w:lang w:eastAsia="ja-JP"/>
        </w:rPr>
        <w:t>‘無理っス！’);</w:t>
      </w:r>
    </w:p>
    <w:p>
      <w:pPr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eastAsia="ＭＳ 明朝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この関数のはたらきは、エラーを例外に変換することです。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hint="eastAsia" w:eastAsia="ＭＳ 明朝"/>
          <w:lang w:eastAsia="ja-JP"/>
        </w:rPr>
        <w:t>Erro</w:t>
      </w:r>
      <w:r>
        <w:rPr>
          <w:rFonts w:eastAsia="ＭＳ 明朝"/>
          <w:lang w:eastAsia="ja-JP"/>
        </w:rPr>
        <w:t>rExceptionというクラス（というもの）が例外を作成しています。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その結果できた例外オブジェクトをスロー（</w:t>
      </w:r>
      <w:r>
        <w:rPr>
          <w:rFonts w:hint="eastAsia" w:eastAsia="ＭＳ 明朝"/>
          <w:lang w:eastAsia="ja-JP"/>
        </w:rPr>
        <w:t>throw</w:t>
      </w:r>
      <w:r>
        <w:rPr>
          <w:rFonts w:eastAsia="ＭＳ 明朝"/>
          <w:lang w:eastAsia="ja-JP"/>
        </w:rPr>
        <w:t>）しています。このスローされた例外オブジェクトを次の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…catch…で捕捉します。</w:t>
      </w:r>
    </w:p>
    <w:p>
      <w:pPr>
        <w:keepNext w:val="0"/>
        <w:keepLines w:val="0"/>
        <w:pageBreakBefore w:val="0"/>
        <w:widowControl w:val="0"/>
        <w:pBdr>
          <w:top w:val="dashSmallGap" w:color="000000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sz w:val="18"/>
          <w:szCs w:val="21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一応、本の内容を説明しておきますが、少し難しいので、わからなくてもＯＫです。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both"/>
        <w:textAlignment w:val="auto"/>
        <w:outlineLvl w:val="9"/>
        <w:rPr>
          <w:rFonts w:eastAsia="ＭＳ 明朝"/>
          <w:sz w:val="21"/>
          <w:szCs w:val="24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本(p152)では、エラーが起こったときに処理する関数を myErrorProc と名づけています。その myErrorProc関数は、起こったエラーから $errcode以下の4つの情報を引き取っています。</w:t>
      </w:r>
    </w:p>
    <w:p>
      <w:pPr>
        <w:pStyle w:val="8"/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12" w:leftChars="6" w:right="0" w:rightChars="0" w:firstLine="205" w:firstLineChars="98"/>
        <w:jc w:val="both"/>
        <w:textAlignment w:val="auto"/>
        <w:outlineLvl w:val="9"/>
        <w:rPr>
          <w:sz w:val="18"/>
          <w:szCs w:val="21"/>
          <w:lang w:eastAsia="ja-JP"/>
        </w:rPr>
      </w:pPr>
      <w:r>
        <w:rPr>
          <w:sz w:val="18"/>
          <w:szCs w:val="21"/>
          <w:lang w:eastAsia="ja-JP"/>
        </w:rPr>
        <w:t>function myErrorProc ( $errcode, $msg, $file, $line ) {</w:t>
      </w:r>
    </w:p>
    <w:p>
      <w:pPr>
        <w:pStyle w:val="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" w:leftChars="6" w:firstLine="205" w:firstLineChars="98"/>
        <w:rPr>
          <w:rFonts w:hint="default"/>
          <w:sz w:val="18"/>
          <w:szCs w:val="21"/>
          <w:lang w:eastAsia="ja-JP"/>
        </w:rPr>
      </w:pPr>
      <w:r>
        <w:rPr>
          <w:sz w:val="18"/>
          <w:szCs w:val="21"/>
          <w:lang w:eastAsia="ja-JP"/>
        </w:rPr>
        <w:t xml:space="preserve">    print </w:t>
      </w:r>
      <w:r>
        <w:rPr>
          <w:rFonts w:hint="default"/>
          <w:sz w:val="18"/>
          <w:szCs w:val="21"/>
          <w:lang w:eastAsia="ja-JP"/>
        </w:rPr>
        <w:t>“エラー発生” ;</w:t>
      </w:r>
    </w:p>
    <w:p>
      <w:pPr>
        <w:pStyle w:val="8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2" w:leftChars="6" w:firstLine="205" w:firstLineChars="98"/>
        <w:rPr>
          <w:rFonts w:hint="default"/>
          <w:sz w:val="18"/>
          <w:szCs w:val="21"/>
          <w:lang w:eastAsia="ja-JP"/>
        </w:rPr>
      </w:pPr>
      <w:r>
        <w:rPr>
          <w:rFonts w:hint="default"/>
          <w:sz w:val="18"/>
          <w:szCs w:val="21"/>
          <w:lang w:eastAsia="ja-JP"/>
        </w:rPr>
        <w:t xml:space="preserve">    die () ;</w:t>
      </w:r>
    </w:p>
    <w:p>
      <w:pPr>
        <w:pStyle w:val="8"/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12" w:leftChars="6" w:right="0" w:rightChars="0" w:firstLine="205" w:firstLineChars="98"/>
        <w:jc w:val="both"/>
        <w:textAlignment w:val="auto"/>
        <w:outlineLvl w:val="9"/>
        <w:rPr>
          <w:rFonts w:hint="default"/>
          <w:sz w:val="18"/>
          <w:szCs w:val="21"/>
          <w:lang w:eastAsia="ja-JP"/>
        </w:rPr>
      </w:pPr>
      <w:r>
        <w:rPr>
          <w:rFonts w:hint="default"/>
          <w:sz w:val="18"/>
          <w:szCs w:val="21"/>
          <w:lang w:eastAsia="ja-JP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default" w:eastAsia="ＭＳ 明朝"/>
          <w:sz w:val="18"/>
          <w:szCs w:val="21"/>
          <w:lang w:eastAsia="ja-JP"/>
        </w:rPr>
      </w:pPr>
      <w:r>
        <w:rPr>
          <w:rFonts w:hint="default" w:eastAsia="ＭＳ 明朝"/>
          <w:sz w:val="18"/>
          <w:szCs w:val="21"/>
          <w:lang w:eastAsia="ja-JP"/>
        </w:rPr>
        <w:t>ここでは、エラーが起こったとき、「エラー発生」というメッセージを表示して終了するだけなので、$errcode以下の４つの引数を受け取ってますけど、意味がありません。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sz w:val="18"/>
          <w:szCs w:val="21"/>
          <w:lang w:eastAsia="ja-JP"/>
        </w:rPr>
      </w:pPr>
      <w:r>
        <w:rPr>
          <w:rFonts w:eastAsia="ＭＳ 明朝"/>
          <w:sz w:val="18"/>
          <w:szCs w:val="21"/>
          <w:lang w:eastAsia="ja-JP"/>
        </w:rPr>
        <w:t>次のp154では、エラーが起きたときの処理を、「エラー発生」と表示するだけから、エラーを「例外」という処理に変換して、このスクリプト自身に投げ返しています。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 w:eastAsia="ＭＳ 明朝"/>
          <w:sz w:val="18"/>
          <w:szCs w:val="21"/>
          <w:lang w:val="en-US" w:eastAsia="ja-JP"/>
        </w:rPr>
      </w:pPr>
      <w:r>
        <w:rPr>
          <w:rFonts w:hint="eastAsia" w:eastAsia="ＭＳ 明朝"/>
          <w:sz w:val="18"/>
          <w:szCs w:val="21"/>
          <w:lang w:val="en-US" w:eastAsia="ja-JP"/>
        </w:rPr>
        <w:t>(注）「phpの絵本」p154では、以下のようになってます。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default"/>
          <w:sz w:val="18"/>
          <w:szCs w:val="21"/>
          <w:lang w:eastAsia="ja-JP"/>
        </w:rPr>
        <w:t>f</w:t>
      </w:r>
      <w:r>
        <w:rPr>
          <w:rFonts w:hint="eastAsia"/>
          <w:sz w:val="18"/>
          <w:szCs w:val="21"/>
          <w:lang w:val="en-US" w:eastAsia="ja-JP"/>
        </w:rPr>
        <w:t>unction myErrorProc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$errcode, $msg, $file, $line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) {</w:t>
      </w:r>
      <w:r>
        <w:rPr>
          <w:rFonts w:hint="default"/>
          <w:sz w:val="18"/>
          <w:szCs w:val="21"/>
          <w:lang w:eastAsia="ja-JP"/>
        </w:rPr>
        <w:t xml:space="preserve">    // 4つの引数を受け取っている。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If ( ! 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error_reporting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() &amp; $errcode )</w:t>
      </w:r>
      <w:r>
        <w:rPr>
          <w:rFonts w:hint="default"/>
          <w:sz w:val="18"/>
          <w:szCs w:val="21"/>
          <w:lang w:eastAsia="ja-JP"/>
        </w:rPr>
        <w:t xml:space="preserve"> )</w:t>
      </w:r>
      <w:r>
        <w:rPr>
          <w:rFonts w:hint="eastAsia"/>
          <w:sz w:val="18"/>
          <w:szCs w:val="21"/>
          <w:lang w:val="en-US" w:eastAsia="ja-JP"/>
        </w:rPr>
        <w:t xml:space="preserve"> {</w:t>
      </w:r>
      <w:r>
        <w:rPr>
          <w:rFonts w:hint="default"/>
          <w:sz w:val="18"/>
          <w:szCs w:val="21"/>
          <w:lang w:eastAsia="ja-JP"/>
        </w:rPr>
        <w:t xml:space="preserve">         </w:t>
      </w:r>
      <w:r>
        <w:rPr>
          <w:rFonts w:hint="eastAsia"/>
          <w:sz w:val="18"/>
          <w:szCs w:val="21"/>
          <w:lang w:val="en-US" w:eastAsia="ja-JP"/>
        </w:rPr>
        <w:t>// 出力する種類のエラーでないときは、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    </w:t>
      </w:r>
      <w:r>
        <w:rPr>
          <w:rFonts w:hint="default"/>
          <w:sz w:val="18"/>
          <w:szCs w:val="21"/>
          <w:lang w:eastAsia="ja-JP"/>
        </w:rPr>
        <w:t>r</w:t>
      </w:r>
      <w:r>
        <w:rPr>
          <w:rFonts w:hint="eastAsia"/>
          <w:sz w:val="18"/>
          <w:szCs w:val="21"/>
          <w:lang w:val="en-US" w:eastAsia="ja-JP"/>
        </w:rPr>
        <w:t>eturn;</w:t>
      </w:r>
      <w:r>
        <w:rPr>
          <w:rFonts w:hint="default"/>
          <w:sz w:val="18"/>
          <w:szCs w:val="21"/>
          <w:lang w:eastAsia="ja-JP"/>
        </w:rPr>
        <w:t xml:space="preserve">                                      // </w:t>
      </w:r>
      <w:r>
        <w:rPr>
          <w:rFonts w:hint="eastAsia"/>
          <w:sz w:val="18"/>
          <w:szCs w:val="21"/>
          <w:lang w:val="en-US" w:eastAsia="ja-JP"/>
        </w:rPr>
        <w:t>スローしない。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}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    </w:t>
      </w:r>
      <w:r>
        <w:rPr>
          <w:rFonts w:hint="default"/>
          <w:sz w:val="18"/>
          <w:szCs w:val="21"/>
          <w:lang w:eastAsia="ja-JP"/>
        </w:rPr>
        <w:t>t</w:t>
      </w:r>
      <w:r>
        <w:rPr>
          <w:rFonts w:hint="eastAsia"/>
          <w:sz w:val="18"/>
          <w:szCs w:val="21"/>
          <w:lang w:val="en-US" w:eastAsia="ja-JP"/>
        </w:rPr>
        <w:t>hrow new ErrorException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(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$msg, 0, $errcoce, $file, $line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)</w:t>
      </w:r>
      <w:r>
        <w:rPr>
          <w:rFonts w:hint="default"/>
          <w:sz w:val="18"/>
          <w:szCs w:val="21"/>
          <w:lang w:eastAsia="ja-JP"/>
        </w:rPr>
        <w:t xml:space="preserve"> </w:t>
      </w:r>
      <w:r>
        <w:rPr>
          <w:rFonts w:hint="eastAsia"/>
          <w:sz w:val="18"/>
          <w:szCs w:val="21"/>
          <w:lang w:val="en-US" w:eastAsia="ja-JP"/>
        </w:rPr>
        <w:t>;</w:t>
      </w:r>
      <w:r>
        <w:rPr>
          <w:rFonts w:hint="default"/>
          <w:sz w:val="18"/>
          <w:szCs w:val="21"/>
          <w:lang w:eastAsia="ja-JP"/>
        </w:rPr>
        <w:t xml:space="preserve">   // 4つの引数も含めて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}</w:t>
      </w:r>
      <w:r>
        <w:rPr>
          <w:rFonts w:hint="default"/>
          <w:sz w:val="18"/>
          <w:szCs w:val="21"/>
          <w:lang w:eastAsia="ja-JP"/>
        </w:rPr>
        <w:t xml:space="preserve">                                                                   // 例外に変換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 xml:space="preserve">この </w:t>
      </w:r>
      <w:r>
        <w:rPr>
          <w:rFonts w:hint="eastAsia"/>
          <w:b/>
          <w:bCs/>
          <w:sz w:val="18"/>
          <w:szCs w:val="21"/>
          <w:lang w:val="en-US" w:eastAsia="ja-JP"/>
        </w:rPr>
        <w:t>If ( ! (error_reporting() &amp; $errcode )</w:t>
      </w:r>
      <w:r>
        <w:rPr>
          <w:rFonts w:hint="default"/>
          <w:b/>
          <w:bCs/>
          <w:sz w:val="18"/>
          <w:szCs w:val="21"/>
          <w:lang w:eastAsia="ja-JP"/>
        </w:rPr>
        <w:t>)</w:t>
      </w:r>
      <w:r>
        <w:rPr>
          <w:rFonts w:hint="eastAsia"/>
          <w:sz w:val="18"/>
          <w:szCs w:val="21"/>
          <w:lang w:val="en-US" w:eastAsia="ja-JP"/>
        </w:rPr>
        <w:t xml:space="preserve"> についてですが、</w:t>
      </w:r>
    </w:p>
    <w:p>
      <w:pPr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error_reporting() …… 現在のエラー設定が値として取り出せます。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E_ALL &amp; ~E_NOTICE（すべてのエラーを出力するが、NOTIEは除く）になっているはずです。また、</w:t>
      </w:r>
    </w:p>
    <w:p>
      <w:pPr>
        <w:pStyle w:val="9"/>
        <w:keepNext w:val="0"/>
        <w:keepLines w:val="0"/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error_reporting(E_ALL &amp; ~E_NOTICE &amp; ~E_DEPRICATED) 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などと、エラー設定を変更することも可能です。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$errcode は、このスクリプトの実行時に出たエラーコードです。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sz w:val="18"/>
          <w:szCs w:val="21"/>
          <w:lang w:val="en-US" w:eastAsia="ja-JP"/>
        </w:rPr>
      </w:pPr>
      <w:r>
        <w:rPr>
          <w:rFonts w:hint="eastAsia"/>
          <w:sz w:val="18"/>
          <w:szCs w:val="21"/>
          <w:lang w:val="en-US" w:eastAsia="ja-JP"/>
        </w:rPr>
        <w:t>このふたつを「&amp;」（論理積</w:t>
      </w:r>
      <w:bookmarkStart w:id="0" w:name="_GoBack"/>
      <w:bookmarkEnd w:id="0"/>
      <w:r>
        <w:rPr>
          <w:rFonts w:hint="eastAsia"/>
          <w:sz w:val="18"/>
          <w:szCs w:val="21"/>
          <w:lang w:val="en-US" w:eastAsia="ja-JP"/>
        </w:rPr>
        <w:t>）によってつなげると、両方が成立した場合という意味になります。それの先頭に「!」がついているので、ここでは、「両方が成立しなかったら」ということになり、片方のエラーが出ても、もう片方が成立していなかったら、エラーとはしないということになります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ja-JP"/>
        </w:rPr>
      </w:pPr>
    </w:p>
    <w:p>
      <w:pPr>
        <w:pStyle w:val="3"/>
        <w:numPr>
          <w:ilvl w:val="0"/>
          <w:numId w:val="1"/>
        </w:numPr>
        <w:spacing w:before="312" w:after="156"/>
        <w:ind w:left="425" w:leftChars="0" w:hanging="425" w:firstLineChars="0"/>
        <w:rPr>
          <w:rFonts w:hint="eastAsia"/>
        </w:rPr>
      </w:pPr>
      <w:r>
        <w:rPr>
          <w:rFonts w:hint="eastAsia"/>
        </w:rPr>
        <w:t>エラーの捕捉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/>
        </w:rPr>
        <w:t>エラーが発生しそうなところに、</w:t>
      </w:r>
      <w:r>
        <w:rPr>
          <w:rFonts w:hint="eastAsia" w:eastAsia="ＭＳ 明朝"/>
          <w:lang w:eastAsia="ja-JP"/>
        </w:rPr>
        <w:t>try</w:t>
      </w:r>
      <w:r>
        <w:rPr>
          <w:rFonts w:eastAsia="ＭＳ 明朝"/>
          <w:lang w:eastAsia="ja-JP"/>
        </w:rPr>
        <w:t>…catch…を記述します。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function divnum($a, $b){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8" w:firstLineChars="104"/>
      </w:pPr>
      <w:r>
        <w:t xml:space="preserve">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  <w:rPr>
          <w:rFonts w:hint="eastAsia" w:eastAsia="ＭＳ 明朝"/>
          <w:lang w:eastAsia="ja-JP"/>
        </w:rPr>
      </w:pPr>
      <w:r>
        <w:t xml:space="preserve"> </w:t>
      </w:r>
      <w:r>
        <w:tab/>
      </w:r>
      <w:r>
        <w:t xml:space="preserve">  </w:t>
      </w:r>
      <w:r>
        <w:rPr>
          <w:shd w:val="clear" w:color="FFFFFF" w:fill="D9D9D9"/>
        </w:rPr>
        <w:t>$c = $a / $b;</w:t>
      </w:r>
      <w:r>
        <w:rPr>
          <w:rFonts w:hint="eastAsia" w:eastAsia="ＭＳ 明朝"/>
          <w:lang w:eastAsia="ja-JP"/>
        </w:rPr>
        <w:t xml:space="preserve">           </w:t>
      </w:r>
      <w:r>
        <w:rPr>
          <w:rFonts w:hint="default" w:eastAsia="ＭＳ 明朝"/>
          <w:lang w:eastAsia="ja-JP"/>
        </w:rPr>
        <w:t xml:space="preserve">       </w:t>
      </w:r>
      <w:r>
        <w:rPr>
          <w:rFonts w:hint="eastAsia" w:eastAsia="ＭＳ 明朝"/>
          <w:lang w:eastAsia="ja-JP"/>
        </w:rPr>
        <w:t>------ (1)</w:t>
      </w:r>
      <w:r>
        <w:rPr>
          <w:rFonts w:hint="default" w:eastAsia="ＭＳ 明朝"/>
          <w:lang w:eastAsia="ja-JP"/>
        </w:rPr>
        <w:t>（エラーが発生しそうなところ）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 catch (Exception $e) {                                 ------ (2)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ab/>
      </w:r>
      <w:r>
        <w:tab/>
      </w:r>
      <w:r>
        <w:t xml:space="preserve">  $c = "計算できません。（" . $e-&gt;getMessage() . "）";   ------ (3)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628" w:firstLineChars="299"/>
      </w:pPr>
      <w:r>
        <w:t>return $c;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</w:pPr>
      <w:r>
        <w:t>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でエラーが発生すると、set_error_handlerで指定しておいた関数myErrorSyoriが働き、発生したエラーを例外オブジェクトに変換し、それをこのphpスクリプト内に投げ</w:t>
      </w:r>
      <w:r>
        <w:rPr>
          <w:rFonts w:hint="default" w:eastAsia="ＭＳ 明朝"/>
          <w:lang w:eastAsia="ja-JP"/>
        </w:rPr>
        <w:t>返し</w:t>
      </w:r>
      <w:r>
        <w:rPr>
          <w:rFonts w:hint="eastAsia" w:eastAsia="ＭＳ 明朝"/>
          <w:lang w:eastAsia="ja-JP"/>
        </w:rPr>
        <w:t>ます。</w:t>
      </w:r>
    </w:p>
    <w:p>
      <w:pPr>
        <w:pStyle w:val="8"/>
        <w:numPr>
          <w:ilvl w:val="0"/>
          <w:numId w:val="2"/>
        </w:numPr>
        <w:ind w:left="359" w:leftChars="0" w:hanging="359" w:hangingChars="171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投げられた例外オブジェクトは、このcatchで捕捉され、その内容が$eという変数に格納されます。</w:t>
      </w:r>
    </w:p>
    <w:p>
      <w:pPr>
        <w:pStyle w:val="8"/>
        <w:numPr>
          <w:ilvl w:val="0"/>
          <w:numId w:val="2"/>
        </w:numPr>
        <w:ind w:left="359" w:leftChars="0" w:hanging="359" w:hangingChars="171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$eは例外オブジェクトです。それにおさめられたメッセージは$e-&gt;getMessage()で取り出すことができます。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both"/>
        <w:textAlignment w:val="auto"/>
        <w:outlineLvl w:val="9"/>
        <w:rPr>
          <w:rFonts w:eastAsia="ＭＳ 明朝"/>
          <w:lang w:eastAsia="ja-JP"/>
        </w:rPr>
      </w:pPr>
      <w:r>
        <w:t>完成した</w:t>
      </w:r>
      <w:r>
        <w:rPr>
          <w:rFonts w:hint="eastAsia" w:eastAsia="ＭＳ 明朝"/>
          <w:lang w:eastAsia="ja-JP"/>
        </w:rPr>
        <w:t>reigai2.php を以下に示します。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&lt;article&gt;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&lt;?php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function divnum($a, $b){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try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    $c = $a / $b;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 catch (Exception $e)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   </w:t>
      </w:r>
      <w:r>
        <w:rPr>
          <w:rFonts w:hint="default" w:eastAsia="ＭＳ 明朝"/>
          <w:lang w:eastAsia="ja-JP"/>
        </w:rPr>
        <w:t xml:space="preserve">    </w:t>
      </w:r>
      <w:r>
        <w:rPr>
          <w:rFonts w:hint="eastAsia" w:eastAsia="ＭＳ 明朝"/>
          <w:lang w:eastAsia="ja-JP"/>
        </w:rPr>
        <w:t xml:space="preserve"> $c = "計算できません。{$e-&gt;getMessage()} &lt;br&gt;\n";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    return $c;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function myErrorSyori 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      </w:t>
      </w:r>
      <w:r>
        <w:rPr>
          <w:rFonts w:hint="default" w:eastAsia="ＭＳ 明朝"/>
          <w:lang w:eastAsia="ja-JP"/>
        </w:rPr>
        <w:t xml:space="preserve">    </w:t>
      </w:r>
      <w:r>
        <w:rPr>
          <w:rFonts w:hint="eastAsia" w:eastAsia="ＭＳ 明朝"/>
          <w:lang w:eastAsia="ja-JP"/>
        </w:rPr>
        <w:t>throw new ErrorException('無理っス!');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627" w:firstLineChars="299"/>
        <w:rPr>
          <w:rFonts w:eastAsia="ＭＳ 明朝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627" w:firstLineChars="299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set_error_handler("myErrorSyori");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$x = ($_POST['left']);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$y = ($_POST['right']);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$z = divnum($x, $y);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    print "$x ÷  $y = $z &lt;br&gt; \n";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    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 xml:space="preserve">  </w:t>
      </w:r>
      <w:r>
        <w:rPr>
          <w:rFonts w:hint="default" w:eastAsia="ＭＳ 明朝"/>
          <w:lang w:eastAsia="ja-JP"/>
        </w:rPr>
        <w:t xml:space="preserve">  </w:t>
      </w:r>
      <w:r>
        <w:rPr>
          <w:rFonts w:hint="eastAsia" w:eastAsia="ＭＳ 明朝"/>
          <w:lang w:eastAsia="ja-JP"/>
        </w:rPr>
        <w:t>&lt;p&gt;&lt;a href="reigai1.html"&gt;もどる&lt;/a&gt;&lt;/p&gt;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&lt;/article&gt;</w:t>
      </w:r>
    </w:p>
    <w:p>
      <w:pPr>
        <w:rPr>
          <w:rFonts w:eastAsia="ＭＳ 明朝"/>
          <w:lang w:eastAsia="ja-JP"/>
        </w:rPr>
      </w:pPr>
    </w:p>
    <w:p>
      <w:pPr>
        <w:rPr>
          <w:rFonts w:eastAsia="ＭＳ 明朝"/>
          <w:lang w:eastAsia="ja-JP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kaoゴシック">
    <w:altName w:val="Yu Gothic UI"/>
    <w:panose1 w:val="020B0509000000000000"/>
    <w:charset w:val="80"/>
    <w:family w:val="auto"/>
    <w:pitch w:val="default"/>
    <w:sig w:usb0="00000000" w:usb1="00000000" w:usb2="00000012" w:usb3="00000000" w:csb0="00020001" w:csb1="00000000"/>
  </w:font>
  <w:font w:name="FZShuSong-Z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u Sans">
    <w:altName w:val="DejaVu Sans Mono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FZSongS-Extended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kao P明朝">
    <w:altName w:val="游明朝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Noto Sans CJK JP">
    <w:altName w:val="SimSun"/>
    <w:panose1 w:val="020B0600000000000000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テキスト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AcbDcxIgIA&#10;AC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2491"/>
    <w:multiLevelType w:val="multilevel"/>
    <w:tmpl w:val="377B249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9FD2524"/>
    <w:multiLevelType w:val="multilevel"/>
    <w:tmpl w:val="59FD25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3D1C"/>
    <w:rsid w:val="00173FB9"/>
    <w:rsid w:val="004A4EBB"/>
    <w:rsid w:val="004D5A42"/>
    <w:rsid w:val="004E3D38"/>
    <w:rsid w:val="004F59C1"/>
    <w:rsid w:val="006B13F4"/>
    <w:rsid w:val="0071495D"/>
    <w:rsid w:val="00754D8C"/>
    <w:rsid w:val="00793007"/>
    <w:rsid w:val="00B75C55"/>
    <w:rsid w:val="00C810D2"/>
    <w:rsid w:val="00D22971"/>
    <w:rsid w:val="00ED078E"/>
    <w:rsid w:val="1ABEAACB"/>
    <w:rsid w:val="30AFC7D5"/>
    <w:rsid w:val="3B4F4BB8"/>
    <w:rsid w:val="3F453141"/>
    <w:rsid w:val="3FFFB640"/>
    <w:rsid w:val="48D31770"/>
    <w:rsid w:val="5D8ED1A8"/>
    <w:rsid w:val="749D27F2"/>
    <w:rsid w:val="77BE3F2F"/>
    <w:rsid w:val="7B7FD850"/>
    <w:rsid w:val="7DEE049D"/>
    <w:rsid w:val="7DFE2D76"/>
    <w:rsid w:val="7E6F8E3E"/>
    <w:rsid w:val="7FFC3D1C"/>
    <w:rsid w:val="9FAF644D"/>
    <w:rsid w:val="AF33AB62"/>
    <w:rsid w:val="B6FFE7C6"/>
    <w:rsid w:val="BDDE6ED2"/>
    <w:rsid w:val="C57E5AD6"/>
    <w:rsid w:val="EBC7A38C"/>
    <w:rsid w:val="EF35FBC1"/>
    <w:rsid w:val="F7AAB1A8"/>
    <w:rsid w:val="F7EF4FF3"/>
    <w:rsid w:val="F9FA82BE"/>
    <w:rsid w:val="FF289B64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firstLine="280" w:firstLineChars="10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after="50" w:afterLines="5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customStyle="1" w:styleId="8">
    <w:name w:val="List Paragraph"/>
    <w:basedOn w:val="1"/>
    <w:qFormat/>
    <w:uiPriority w:val="99"/>
    <w:pPr>
      <w:ind w:left="840" w:leftChars="400"/>
    </w:pPr>
  </w:style>
  <w:style w:type="paragraph" w:customStyle="1" w:styleId="9">
    <w:name w:val="網掛け"/>
    <w:basedOn w:val="1"/>
    <w:next w:val="1"/>
    <w:qFormat/>
    <w:uiPriority w:val="0"/>
    <w:pPr>
      <w:shd w:val="clear" w:fill="D7D7D7" w:themeFill="background1" w:themeFillShade="D8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625</Words>
  <Characters>3568</Characters>
  <Lines>29</Lines>
  <Paragraphs>8</Paragraphs>
  <ScaleCrop>false</ScaleCrop>
  <LinksUpToDate>false</LinksUpToDate>
  <CharactersWithSpaces>4185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2017-11-14T10:22:00Z</dcterms:created>
  <dc:creator>se-ichi</dc:creator>
  <cp:lastModifiedBy>BGM1</cp:lastModifiedBy>
  <cp:lastPrinted>2018-02-16T07:47:00Z</cp:lastPrinted>
  <dcterms:modified xsi:type="dcterms:W3CDTF">2018-02-19T03:52:09Z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1041-10.2.0.5845</vt:lpwstr>
  </property>
</Properties>
</file>